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0536E9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29B9420" w14:textId="16186965" w:rsidR="001B2ABD" w:rsidRDefault="00BE046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900B5A" wp14:editId="2F846182">
                  <wp:extent cx="2139950" cy="28530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8E3E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CFED622" w14:textId="2511B9B3" w:rsidR="001B2ABD" w:rsidRDefault="006839CF" w:rsidP="001B2ABD">
            <w:pPr>
              <w:pStyle w:val="Title"/>
            </w:pPr>
            <w:r>
              <w:t>AYANWUMI IBRAHIM OLAMIDE</w:t>
            </w:r>
          </w:p>
          <w:p w14:paraId="0769C912" w14:textId="202BC708" w:rsidR="001B2ABD" w:rsidRDefault="00510D21" w:rsidP="001B2ABD">
            <w:pPr>
              <w:pStyle w:val="Subtitle"/>
            </w:pPr>
            <w:r>
              <w:t>FRONTEND DEVELOPER</w:t>
            </w:r>
          </w:p>
        </w:tc>
      </w:tr>
      <w:tr w:rsidR="001B2ABD" w14:paraId="56832F5F" w14:textId="77777777" w:rsidTr="001B2ABD">
        <w:tc>
          <w:tcPr>
            <w:tcW w:w="3600" w:type="dxa"/>
          </w:tcPr>
          <w:p w14:paraId="40F3A808" w14:textId="77777777" w:rsidR="006839CF" w:rsidRDefault="00504704" w:rsidP="00CB0055">
            <w:pPr>
              <w:pStyle w:val="Heading3"/>
            </w:pPr>
            <w:sdt>
              <w:sdtPr>
                <w:id w:val="-1711873194"/>
                <w:placeholder>
                  <w:docPart w:val="F1631870A0CC48FCBBBCB5A55410102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511FEA21" w14:textId="264BB1E0" w:rsidR="00036450" w:rsidRPr="00CB0055" w:rsidRDefault="00504704" w:rsidP="00CB0055">
            <w:pPr>
              <w:pStyle w:val="Heading3"/>
            </w:pPr>
            <w:sdt>
              <w:sdtPr>
                <w:id w:val="-1954003311"/>
                <w:placeholder>
                  <w:docPart w:val="5126A72E6C074B4D87B65E1FE17AC31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C835240D4E07466F9CC24FE152655047"/>
              </w:placeholder>
              <w:temporary/>
              <w:showingPlcHdr/>
              <w15:appearance w15:val="hidden"/>
            </w:sdtPr>
            <w:sdtEndPr/>
            <w:sdtContent>
              <w:p w14:paraId="5065E3B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FDD69EC" w14:textId="160ADB6A" w:rsidR="004D3011" w:rsidRDefault="00BE0460" w:rsidP="004D3011">
            <w:r>
              <w:t>+2348149195661</w:t>
            </w:r>
          </w:p>
          <w:p w14:paraId="1C357467" w14:textId="77777777" w:rsidR="004D3011" w:rsidRPr="004D3011" w:rsidRDefault="004D3011" w:rsidP="004D3011"/>
          <w:sdt>
            <w:sdtPr>
              <w:id w:val="67859272"/>
              <w:placeholder>
                <w:docPart w:val="902F43BDE3F343B3B4B73DC3A0392173"/>
              </w:placeholder>
              <w:temporary/>
              <w:showingPlcHdr/>
              <w15:appearance w15:val="hidden"/>
            </w:sdtPr>
            <w:sdtEndPr/>
            <w:sdtContent>
              <w:p w14:paraId="49BF5C0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BC5ECD7" w14:textId="0AA69608" w:rsidR="004D3011" w:rsidRDefault="00510D21" w:rsidP="004D3011">
            <w:r w:rsidRPr="00510D21">
              <w:t>https://ibrahim80983.github.io/piaport/</w:t>
            </w:r>
          </w:p>
          <w:sdt>
            <w:sdtPr>
              <w:id w:val="-240260293"/>
              <w:placeholder>
                <w:docPart w:val="B8A8AC745E214557B207223E5663C6FB"/>
              </w:placeholder>
              <w:temporary/>
              <w:showingPlcHdr/>
              <w15:appearance w15:val="hidden"/>
            </w:sdtPr>
            <w:sdtEndPr/>
            <w:sdtContent>
              <w:p w14:paraId="031BDF4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F5090B6" w14:textId="0D4D9C22" w:rsidR="00036450" w:rsidRPr="00E4381A" w:rsidRDefault="00BE0460" w:rsidP="004D3011">
            <w:pPr>
              <w:rPr>
                <w:rStyle w:val="Hyperlink"/>
              </w:rPr>
            </w:pPr>
            <w:r>
              <w:t>Ibrahimayanwumi661@gmail.com</w:t>
            </w:r>
          </w:p>
          <w:sdt>
            <w:sdtPr>
              <w:id w:val="-1444214663"/>
              <w:placeholder>
                <w:docPart w:val="BC86CC95CBAF4550B29B96E868390730"/>
              </w:placeholder>
              <w:temporary/>
              <w:showingPlcHdr/>
              <w15:appearance w15:val="hidden"/>
            </w:sdtPr>
            <w:sdtEndPr/>
            <w:sdtContent>
              <w:p w14:paraId="30CC76A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EEFC72C" w14:textId="3B793FB7" w:rsidR="004D3011" w:rsidRDefault="00BE0460" w:rsidP="004D3011">
            <w:r>
              <w:t>Typing</w:t>
            </w:r>
          </w:p>
          <w:p w14:paraId="6BD656CE" w14:textId="22130F25" w:rsidR="004D3011" w:rsidRPr="004D3011" w:rsidRDefault="00BE0460" w:rsidP="004D3011">
            <w:r>
              <w:t>Reading</w:t>
            </w:r>
          </w:p>
        </w:tc>
        <w:tc>
          <w:tcPr>
            <w:tcW w:w="720" w:type="dxa"/>
          </w:tcPr>
          <w:p w14:paraId="18CD0FC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4C5109F4724C2EB966A390C208656C"/>
              </w:placeholder>
              <w:temporary/>
              <w:showingPlcHdr/>
              <w15:appearance w15:val="hidden"/>
            </w:sdtPr>
            <w:sdtEndPr/>
            <w:sdtContent>
              <w:p w14:paraId="0DE3115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B1D44D1" w14:textId="28E6E6C5" w:rsidR="00036450" w:rsidRPr="00036450" w:rsidRDefault="00BE0460" w:rsidP="00B359E4">
            <w:pPr>
              <w:pStyle w:val="Heading4"/>
            </w:pPr>
            <w:r>
              <w:t>Obafemi Awolowo University, ile-ife</w:t>
            </w:r>
          </w:p>
          <w:p w14:paraId="0CE5FCB1" w14:textId="21B1F3B9" w:rsidR="00036450" w:rsidRPr="00B359E4" w:rsidRDefault="00BE0460" w:rsidP="00B359E4">
            <w:pPr>
              <w:pStyle w:val="Date"/>
            </w:pPr>
            <w:r>
              <w:t xml:space="preserve">Feb. </w:t>
            </w:r>
            <w:r w:rsidR="002C23DD">
              <w:t>17</w:t>
            </w:r>
            <w:r w:rsidR="002C23DD">
              <w:rPr>
                <w:vertAlign w:val="superscript"/>
              </w:rPr>
              <w:t xml:space="preserve">th </w:t>
            </w:r>
            <w:r w:rsidR="002C23DD">
              <w:t>2018</w:t>
            </w:r>
            <w:r w:rsidR="00036450" w:rsidRPr="00B359E4">
              <w:t xml:space="preserve"> </w:t>
            </w:r>
            <w:r w:rsidR="002C23DD">
              <w:t>–</w:t>
            </w:r>
            <w:r w:rsidR="00036450" w:rsidRPr="00B359E4">
              <w:t xml:space="preserve"> </w:t>
            </w:r>
            <w:r w:rsidR="002C23DD">
              <w:t>Dec. 20</w:t>
            </w:r>
            <w:r w:rsidR="002C23DD" w:rsidRPr="002C23DD">
              <w:rPr>
                <w:vertAlign w:val="superscript"/>
              </w:rPr>
              <w:t>th</w:t>
            </w:r>
            <w:r w:rsidR="002C23DD">
              <w:t>, 2023</w:t>
            </w:r>
          </w:p>
          <w:p w14:paraId="6E1BC1F4" w14:textId="79B8F880" w:rsidR="004D3011" w:rsidRDefault="00036450" w:rsidP="00036450">
            <w:r w:rsidRPr="00036450">
              <w:t>[</w:t>
            </w:r>
            <w:r w:rsidR="002C23DD">
              <w:t>I graduated from the department of Psychology</w:t>
            </w:r>
            <w:r w:rsidRPr="00036450">
              <w:t>.]</w:t>
            </w:r>
          </w:p>
          <w:p w14:paraId="39EC9B90" w14:textId="77777777" w:rsidR="00036450" w:rsidRDefault="00036450" w:rsidP="00036450"/>
          <w:p w14:paraId="4518A8C5" w14:textId="4EACBE00" w:rsidR="00036450" w:rsidRPr="00B359E4" w:rsidRDefault="006839CF" w:rsidP="00B359E4">
            <w:pPr>
              <w:pStyle w:val="Heading4"/>
            </w:pPr>
            <w:r>
              <w:t>FEDERAL SCIENCE AND TECHNICAL COLLEGE(FSTC), ILE</w:t>
            </w:r>
          </w:p>
          <w:p w14:paraId="5E0F7604" w14:textId="5402C453" w:rsidR="00036450" w:rsidRDefault="006839CF" w:rsidP="00B359E4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2016</w:t>
            </w:r>
          </w:p>
          <w:p w14:paraId="09328650" w14:textId="466B5559" w:rsidR="0085426B" w:rsidRPr="0085426B" w:rsidRDefault="0085426B" w:rsidP="0085426B">
            <w:r>
              <w:t>I graduated as a science student</w:t>
            </w:r>
          </w:p>
          <w:sdt>
            <w:sdtPr>
              <w:id w:val="1001553383"/>
              <w:placeholder>
                <w:docPart w:val="8FF21E5F80C84704AE3EBD73F166F687"/>
              </w:placeholder>
              <w:temporary/>
              <w:showingPlcHdr/>
              <w15:appearance w15:val="hidden"/>
            </w:sdtPr>
            <w:sdtEndPr/>
            <w:sdtContent>
              <w:p w14:paraId="3D7F2E36" w14:textId="09D5A45F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31C982C" w14:textId="7774C26D" w:rsidR="00036450" w:rsidRDefault="0085426B" w:rsidP="00B359E4">
            <w:pPr>
              <w:pStyle w:val="Heading4"/>
              <w:rPr>
                <w:bCs/>
              </w:rPr>
            </w:pPr>
            <w:r>
              <w:t>Taofeek Adebisi Electrical and rewinding firm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0B069F90" w14:textId="76B76703" w:rsidR="00036450" w:rsidRPr="00036450" w:rsidRDefault="0085426B" w:rsidP="00B359E4">
            <w:pPr>
              <w:pStyle w:val="Date"/>
            </w:pPr>
            <w:r>
              <w:t>2016</w:t>
            </w:r>
            <w:r w:rsidR="00036450" w:rsidRPr="00036450">
              <w:t>–</w:t>
            </w:r>
            <w:r>
              <w:t>2018</w:t>
            </w:r>
          </w:p>
          <w:p w14:paraId="1824070B" w14:textId="3F729620" w:rsidR="00036450" w:rsidRDefault="0085426B" w:rsidP="00036450">
            <w:r>
              <w:t xml:space="preserve">I worked as an apprentice until I was </w:t>
            </w:r>
            <w:r w:rsidR="00AB5E59">
              <w:t>capable to do complex works myself</w:t>
            </w:r>
            <w:r w:rsidR="00036450" w:rsidRPr="00036450">
              <w:t xml:space="preserve"> </w:t>
            </w:r>
          </w:p>
          <w:p w14:paraId="43CB55E1" w14:textId="77777777" w:rsidR="00AB5E59" w:rsidRDefault="00AB5E59" w:rsidP="00B359E4">
            <w:pPr>
              <w:pStyle w:val="Heading4"/>
            </w:pPr>
          </w:p>
          <w:p w14:paraId="5B0D78F1" w14:textId="2428943B" w:rsidR="004D3011" w:rsidRPr="004D3011" w:rsidRDefault="00AB5E59" w:rsidP="00B359E4">
            <w:pPr>
              <w:pStyle w:val="Heading4"/>
              <w:rPr>
                <w:bCs/>
              </w:rPr>
            </w:pPr>
            <w:r>
              <w:t xml:space="preserve">IBROTECH ELECTRICAL FIRM </w:t>
            </w:r>
          </w:p>
          <w:p w14:paraId="2EE59769" w14:textId="14162379" w:rsidR="004D3011" w:rsidRPr="004D3011" w:rsidRDefault="00AB5E59" w:rsidP="00B359E4">
            <w:pPr>
              <w:pStyle w:val="Date"/>
            </w:pPr>
            <w:r>
              <w:t>2023</w:t>
            </w:r>
            <w:r w:rsidR="004D3011" w:rsidRPr="004D3011">
              <w:t>–</w:t>
            </w:r>
            <w:r>
              <w:t>till date</w:t>
            </w:r>
          </w:p>
          <w:p w14:paraId="655F9989" w14:textId="3CCCD2A5" w:rsidR="004D3011" w:rsidRDefault="00AB5E59" w:rsidP="00036450">
            <w:r>
              <w:t>I currently work as site supervisor</w:t>
            </w:r>
            <w:r w:rsidR="00036450" w:rsidRPr="004D3011">
              <w:t xml:space="preserve">  </w:t>
            </w:r>
          </w:p>
          <w:p w14:paraId="18B9D9E3" w14:textId="77777777" w:rsidR="00260487" w:rsidRDefault="00260487" w:rsidP="00036450"/>
          <w:p w14:paraId="460FCB40" w14:textId="2CE89A0E" w:rsidR="00260487" w:rsidRDefault="00260487" w:rsidP="00260487">
            <w:pPr>
              <w:pStyle w:val="Heading4"/>
            </w:pPr>
            <w:r>
              <w:t xml:space="preserve">FRONTEND WEBSITE DEVELOPER </w:t>
            </w:r>
          </w:p>
          <w:p w14:paraId="726AD496" w14:textId="7E9C74F9" w:rsidR="00260487" w:rsidRPr="00260487" w:rsidRDefault="00260487" w:rsidP="00260487">
            <w:r>
              <w:t xml:space="preserve">Got my training </w:t>
            </w:r>
            <w:r w:rsidR="000F6B29">
              <w:t xml:space="preserve">as </w:t>
            </w:r>
            <w:r>
              <w:t xml:space="preserve">frontend website development training at Annetcom Technology, Bolanle area Osogbo, Osun state which spanned 8 months </w:t>
            </w:r>
            <w:r w:rsidR="000F6B29">
              <w:t>where</w:t>
            </w:r>
            <w:r>
              <w:t xml:space="preserve"> I got my certificate</w:t>
            </w:r>
            <w:r w:rsidR="000F6B29">
              <w:t>.</w:t>
            </w:r>
            <w:r>
              <w:t xml:space="preserve"> </w:t>
            </w:r>
          </w:p>
          <w:p w14:paraId="4E6B30C6" w14:textId="4DD69988" w:rsidR="00260487" w:rsidRPr="00260487" w:rsidRDefault="00260487" w:rsidP="00260487"/>
          <w:p w14:paraId="2904796A" w14:textId="0036816C" w:rsidR="00260487" w:rsidRDefault="00260487" w:rsidP="00036450"/>
          <w:p w14:paraId="0A5B2753" w14:textId="77777777" w:rsidR="00260487" w:rsidRDefault="00260487" w:rsidP="00036450"/>
          <w:sdt>
            <w:sdtPr>
              <w:id w:val="1669594239"/>
              <w:placeholder>
                <w:docPart w:val="F7FDD04575614AE9A3AC2F78E9381184"/>
              </w:placeholder>
              <w:temporary/>
              <w:showingPlcHdr/>
              <w15:appearance w15:val="hidden"/>
            </w:sdtPr>
            <w:sdtEndPr/>
            <w:sdtContent>
              <w:p w14:paraId="1F92136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1FE5EA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79F2FCB" wp14:editId="3E482DC0">
                  <wp:extent cx="4023360" cy="13106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01BD3A83" w14:textId="77777777" w:rsidR="0043117B" w:rsidRDefault="00504704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7E11" w14:textId="77777777" w:rsidR="00504704" w:rsidRDefault="00504704" w:rsidP="000C45FF">
      <w:r>
        <w:separator/>
      </w:r>
    </w:p>
  </w:endnote>
  <w:endnote w:type="continuationSeparator" w:id="0">
    <w:p w14:paraId="247390A0" w14:textId="77777777" w:rsidR="00504704" w:rsidRDefault="005047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A26C" w14:textId="77777777" w:rsidR="00504704" w:rsidRDefault="00504704" w:rsidP="000C45FF">
      <w:r>
        <w:separator/>
      </w:r>
    </w:p>
  </w:footnote>
  <w:footnote w:type="continuationSeparator" w:id="0">
    <w:p w14:paraId="34C5F91D" w14:textId="77777777" w:rsidR="00504704" w:rsidRDefault="005047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013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F8A673" wp14:editId="2116540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60"/>
    <w:rsid w:val="00036450"/>
    <w:rsid w:val="00094499"/>
    <w:rsid w:val="000C45FF"/>
    <w:rsid w:val="000E3FD1"/>
    <w:rsid w:val="000F6B29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487"/>
    <w:rsid w:val="00281FD5"/>
    <w:rsid w:val="002C23DD"/>
    <w:rsid w:val="0030481B"/>
    <w:rsid w:val="003156FC"/>
    <w:rsid w:val="003254B5"/>
    <w:rsid w:val="0037121F"/>
    <w:rsid w:val="003910D8"/>
    <w:rsid w:val="003A6B7D"/>
    <w:rsid w:val="003B06CA"/>
    <w:rsid w:val="003D17F4"/>
    <w:rsid w:val="004071FC"/>
    <w:rsid w:val="00445947"/>
    <w:rsid w:val="004813B3"/>
    <w:rsid w:val="00496591"/>
    <w:rsid w:val="004C6161"/>
    <w:rsid w:val="004C63E4"/>
    <w:rsid w:val="004D015B"/>
    <w:rsid w:val="004D3011"/>
    <w:rsid w:val="00504704"/>
    <w:rsid w:val="00510D21"/>
    <w:rsid w:val="005262AC"/>
    <w:rsid w:val="005E39D5"/>
    <w:rsid w:val="00600670"/>
    <w:rsid w:val="0062123A"/>
    <w:rsid w:val="00646E75"/>
    <w:rsid w:val="006771D0"/>
    <w:rsid w:val="006839CF"/>
    <w:rsid w:val="00715FCB"/>
    <w:rsid w:val="00743101"/>
    <w:rsid w:val="00764C9F"/>
    <w:rsid w:val="007775E1"/>
    <w:rsid w:val="007867A0"/>
    <w:rsid w:val="007927F5"/>
    <w:rsid w:val="00800965"/>
    <w:rsid w:val="00802CA0"/>
    <w:rsid w:val="0085426B"/>
    <w:rsid w:val="009260CD"/>
    <w:rsid w:val="00940A66"/>
    <w:rsid w:val="00952C25"/>
    <w:rsid w:val="00A2118D"/>
    <w:rsid w:val="00AB5E59"/>
    <w:rsid w:val="00AD0A50"/>
    <w:rsid w:val="00AD76E2"/>
    <w:rsid w:val="00B20152"/>
    <w:rsid w:val="00B359E4"/>
    <w:rsid w:val="00B57D98"/>
    <w:rsid w:val="00B70850"/>
    <w:rsid w:val="00BE046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60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HTML</c:v>
                </c:pt>
                <c:pt idx="2">
                  <c:v>BOOTSTRAP</c:v>
                </c:pt>
                <c:pt idx="3">
                  <c:v>CSS</c:v>
                </c:pt>
                <c:pt idx="4">
                  <c:v>REACT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631870A0CC48FCBBBCB5A55410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55A24-3B85-4642-8AD3-956FBF66BB7A}"/>
      </w:docPartPr>
      <w:docPartBody>
        <w:p w:rsidR="0064128B" w:rsidRDefault="003D3381">
          <w:pPr>
            <w:pStyle w:val="F1631870A0CC48FCBBBCB5A554101029"/>
          </w:pPr>
          <w:r w:rsidRPr="00D5459D">
            <w:t>Profile</w:t>
          </w:r>
        </w:p>
      </w:docPartBody>
    </w:docPart>
    <w:docPart>
      <w:docPartPr>
        <w:name w:val="5126A72E6C074B4D87B65E1FE17AC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8155-9101-4B4E-9DB8-8792D992DBC6}"/>
      </w:docPartPr>
      <w:docPartBody>
        <w:p w:rsidR="0064128B" w:rsidRDefault="003D3381">
          <w:pPr>
            <w:pStyle w:val="5126A72E6C074B4D87B65E1FE17AC31D"/>
          </w:pPr>
          <w:r w:rsidRPr="00CB0055">
            <w:t>Contact</w:t>
          </w:r>
        </w:p>
      </w:docPartBody>
    </w:docPart>
    <w:docPart>
      <w:docPartPr>
        <w:name w:val="C835240D4E07466F9CC24FE15265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71A8-FD80-4C6D-92E0-D74D123B9960}"/>
      </w:docPartPr>
      <w:docPartBody>
        <w:p w:rsidR="0064128B" w:rsidRDefault="003D3381">
          <w:pPr>
            <w:pStyle w:val="C835240D4E07466F9CC24FE152655047"/>
          </w:pPr>
          <w:r w:rsidRPr="004D3011">
            <w:t>PHONE:</w:t>
          </w:r>
        </w:p>
      </w:docPartBody>
    </w:docPart>
    <w:docPart>
      <w:docPartPr>
        <w:name w:val="902F43BDE3F343B3B4B73DC3A039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1DBC3-E724-4E83-920F-66000CEB2907}"/>
      </w:docPartPr>
      <w:docPartBody>
        <w:p w:rsidR="0064128B" w:rsidRDefault="003D3381">
          <w:pPr>
            <w:pStyle w:val="902F43BDE3F343B3B4B73DC3A0392173"/>
          </w:pPr>
          <w:r w:rsidRPr="004D3011">
            <w:t>WEBSITE:</w:t>
          </w:r>
        </w:p>
      </w:docPartBody>
    </w:docPart>
    <w:docPart>
      <w:docPartPr>
        <w:name w:val="B8A8AC745E214557B207223E5663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200E-1572-4BA2-92BD-2B99815BD121}"/>
      </w:docPartPr>
      <w:docPartBody>
        <w:p w:rsidR="0064128B" w:rsidRDefault="003D3381">
          <w:pPr>
            <w:pStyle w:val="B8A8AC745E214557B207223E5663C6FB"/>
          </w:pPr>
          <w:r w:rsidRPr="004D3011">
            <w:t>EMAIL:</w:t>
          </w:r>
        </w:p>
      </w:docPartBody>
    </w:docPart>
    <w:docPart>
      <w:docPartPr>
        <w:name w:val="BC86CC95CBAF4550B29B96E868390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CBCD-5BB8-4AC7-8071-48B666F91DF4}"/>
      </w:docPartPr>
      <w:docPartBody>
        <w:p w:rsidR="0064128B" w:rsidRDefault="003D3381">
          <w:pPr>
            <w:pStyle w:val="BC86CC95CBAF4550B29B96E868390730"/>
          </w:pPr>
          <w:r w:rsidRPr="00CB0055">
            <w:t>Hobbies</w:t>
          </w:r>
        </w:p>
      </w:docPartBody>
    </w:docPart>
    <w:docPart>
      <w:docPartPr>
        <w:name w:val="834C5109F4724C2EB966A390C2086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057BC-9A33-4497-ACE1-5696814905F4}"/>
      </w:docPartPr>
      <w:docPartBody>
        <w:p w:rsidR="0064128B" w:rsidRDefault="003D3381">
          <w:pPr>
            <w:pStyle w:val="834C5109F4724C2EB966A390C208656C"/>
          </w:pPr>
          <w:r w:rsidRPr="00036450">
            <w:t>EDUCATION</w:t>
          </w:r>
        </w:p>
      </w:docPartBody>
    </w:docPart>
    <w:docPart>
      <w:docPartPr>
        <w:name w:val="8FF21E5F80C84704AE3EBD73F166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8B26-BE00-4DEA-ADC3-931CA775B07A}"/>
      </w:docPartPr>
      <w:docPartBody>
        <w:p w:rsidR="0064128B" w:rsidRDefault="003D3381">
          <w:pPr>
            <w:pStyle w:val="8FF21E5F80C84704AE3EBD73F166F687"/>
          </w:pPr>
          <w:r w:rsidRPr="00036450">
            <w:t>WORK EXPERIENCE</w:t>
          </w:r>
        </w:p>
      </w:docPartBody>
    </w:docPart>
    <w:docPart>
      <w:docPartPr>
        <w:name w:val="F7FDD04575614AE9A3AC2F78E9381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5A1A7-1363-4F3A-BB84-B693AFF24978}"/>
      </w:docPartPr>
      <w:docPartBody>
        <w:p w:rsidR="0064128B" w:rsidRDefault="003D3381">
          <w:pPr>
            <w:pStyle w:val="F7FDD04575614AE9A3AC2F78E938118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6D"/>
    <w:rsid w:val="003D3381"/>
    <w:rsid w:val="0064128B"/>
    <w:rsid w:val="00804AE5"/>
    <w:rsid w:val="00B5402F"/>
    <w:rsid w:val="00C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31870A0CC48FCBBBCB5A554101029">
    <w:name w:val="F1631870A0CC48FCBBBCB5A554101029"/>
  </w:style>
  <w:style w:type="paragraph" w:customStyle="1" w:styleId="5126A72E6C074B4D87B65E1FE17AC31D">
    <w:name w:val="5126A72E6C074B4D87B65E1FE17AC31D"/>
  </w:style>
  <w:style w:type="paragraph" w:customStyle="1" w:styleId="C835240D4E07466F9CC24FE152655047">
    <w:name w:val="C835240D4E07466F9CC24FE152655047"/>
  </w:style>
  <w:style w:type="paragraph" w:customStyle="1" w:styleId="902F43BDE3F343B3B4B73DC3A0392173">
    <w:name w:val="902F43BDE3F343B3B4B73DC3A0392173"/>
  </w:style>
  <w:style w:type="paragraph" w:customStyle="1" w:styleId="B8A8AC745E214557B207223E5663C6FB">
    <w:name w:val="B8A8AC745E214557B207223E5663C6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86CC95CBAF4550B29B96E868390730">
    <w:name w:val="BC86CC95CBAF4550B29B96E868390730"/>
  </w:style>
  <w:style w:type="paragraph" w:customStyle="1" w:styleId="834C5109F4724C2EB966A390C208656C">
    <w:name w:val="834C5109F4724C2EB966A390C208656C"/>
  </w:style>
  <w:style w:type="paragraph" w:customStyle="1" w:styleId="8FF21E5F80C84704AE3EBD73F166F687">
    <w:name w:val="8FF21E5F80C84704AE3EBD73F166F6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7FDD04575614AE9A3AC2F78E9381184">
    <w:name w:val="F7FDD04575614AE9A3AC2F78E9381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2024-05-12T15:07:00Z</dcterms:created>
  <dcterms:modified xsi:type="dcterms:W3CDTF">2025-02-14T16:12:00Z</dcterms:modified>
</cp:coreProperties>
</file>